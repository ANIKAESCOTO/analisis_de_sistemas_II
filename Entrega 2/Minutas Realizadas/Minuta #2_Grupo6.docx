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C144A" w14:textId="025C02A4" w:rsidR="00ED4FB2" w:rsidRDefault="005823F8" w:rsidP="00737640">
      <w:pPr>
        <w:rPr>
          <w:rFonts w:cs="Arial"/>
          <w:b/>
          <w:sz w:val="22"/>
          <w:szCs w:val="22"/>
        </w:rPr>
      </w:pPr>
      <w:r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0526E" wp14:editId="1C12E0AE">
                <wp:simplePos x="0" y="0"/>
                <wp:positionH relativeFrom="column">
                  <wp:posOffset>-33655</wp:posOffset>
                </wp:positionH>
                <wp:positionV relativeFrom="paragraph">
                  <wp:posOffset>-1234440</wp:posOffset>
                </wp:positionV>
                <wp:extent cx="1181100" cy="10763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76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8FBD7" w14:textId="28330645" w:rsidR="00737640" w:rsidRPr="00737640" w:rsidRDefault="00DB5B54" w:rsidP="00737640">
                            <w:pPr>
                              <w:jc w:val="center"/>
                              <w:rPr>
                                <w:lang w:val="es-419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CA649F" wp14:editId="531E90E7">
                                  <wp:extent cx="1001395" cy="887730"/>
                                  <wp:effectExtent l="0" t="0" r="8255" b="7620"/>
                                  <wp:docPr id="6" name="Imagen 6" descr="Logo UMG | Listening lessons, Blackboard learn, Instagram follow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Logo UMG | Listening lessons, Blackboard learn, Instagram follow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1395" cy="887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0526E" id="Rectángulo 1" o:spid="_x0000_s1026" style="position:absolute;margin-left:-2.65pt;margin-top:-97.2pt;width:93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" fillcolor="white [3201]" strokecolor="white [3212]" strokeweight="2pt">
                <v:textbox>
                  <w:txbxContent>
                    <w:p w14:paraId="7608FBD7" w14:textId="28330645" w:rsidR="00737640" w:rsidRPr="00737640" w:rsidRDefault="00DB5B54" w:rsidP="00737640">
                      <w:pPr>
                        <w:jc w:val="center"/>
                        <w:rPr>
                          <w:lang w:val="es-419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CA649F" wp14:editId="531E90E7">
                            <wp:extent cx="1001395" cy="887730"/>
                            <wp:effectExtent l="0" t="0" r="8255" b="7620"/>
                            <wp:docPr id="6" name="Imagen 6" descr="Logo UMG | Listening lessons, Blackboard learn, Instagram follow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Logo UMG | Listening lessons, Blackboard learn, Instagram follow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1395" cy="887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B5B54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7CF21" wp14:editId="3BE5D1B3">
                <wp:simplePos x="0" y="0"/>
                <wp:positionH relativeFrom="column">
                  <wp:posOffset>4671695</wp:posOffset>
                </wp:positionH>
                <wp:positionV relativeFrom="paragraph">
                  <wp:posOffset>-1205865</wp:posOffset>
                </wp:positionV>
                <wp:extent cx="1571625" cy="10763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76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3B927" w14:textId="3A6640E0" w:rsidR="00DB5B54" w:rsidRPr="00737640" w:rsidRDefault="00DB5B54" w:rsidP="00DB5B54">
                            <w:pPr>
                              <w:jc w:val="center"/>
                              <w:rPr>
                                <w:lang w:val="es-419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7CF21" id="Rectángulo 7" o:spid="_x0000_s1027" style="position:absolute;margin-left:367.85pt;margin-top:-94.95pt;width:123.7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" fillcolor="white [3201]" strokecolor="white [3212]" strokeweight="2pt">
                <v:textbox>
                  <w:txbxContent>
                    <w:p w14:paraId="3A83B927" w14:textId="3A6640E0" w:rsidR="00DB5B54" w:rsidRPr="00737640" w:rsidRDefault="00DB5B54" w:rsidP="00DB5B54">
                      <w:pPr>
                        <w:jc w:val="center"/>
                        <w:rPr>
                          <w:lang w:val="es-419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9926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3237"/>
        <w:gridCol w:w="2268"/>
        <w:gridCol w:w="2551"/>
      </w:tblGrid>
      <w:tr w:rsidR="00955C1A" w14:paraId="5EA23DA6" w14:textId="77777777" w:rsidTr="002D3929">
        <w:trPr>
          <w:trHeight w:val="661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23230A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Lugar: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40D67" w14:textId="73488F16" w:rsidR="00955C1A" w:rsidRDefault="00BA770B" w:rsidP="00BA770B">
            <w:pPr>
              <w:jc w:val="center"/>
              <w:rPr>
                <w:rFonts w:cs="Arial"/>
                <w:szCs w:val="24"/>
              </w:rPr>
            </w:pPr>
            <w:r w:rsidRPr="00BA770B">
              <w:rPr>
                <w:rFonts w:cs="Arial"/>
                <w:szCs w:val="24"/>
              </w:rPr>
              <w:t>Salón T-410, UMG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2E8EE" w14:textId="77777777" w:rsidR="00955C1A" w:rsidRPr="00EF3B28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EF3B28">
              <w:rPr>
                <w:rFonts w:cs="Arial"/>
                <w:b/>
                <w:sz w:val="22"/>
                <w:szCs w:val="22"/>
              </w:rPr>
              <w:t>F</w:t>
            </w:r>
            <w:r>
              <w:rPr>
                <w:rFonts w:cs="Arial"/>
                <w:b/>
                <w:sz w:val="22"/>
                <w:szCs w:val="22"/>
              </w:rPr>
              <w:t>e</w:t>
            </w:r>
            <w:r w:rsidRPr="00EF3B28">
              <w:rPr>
                <w:rFonts w:cs="Arial"/>
                <w:b/>
                <w:sz w:val="22"/>
                <w:szCs w:val="22"/>
              </w:rPr>
              <w:t>cha</w:t>
            </w:r>
            <w:r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EDB5C" w14:textId="5FA5B61E" w:rsidR="00955C1A" w:rsidRDefault="00BA770B" w:rsidP="00BA770B">
            <w:pPr>
              <w:jc w:val="center"/>
              <w:rPr>
                <w:rFonts w:cs="Arial"/>
                <w:szCs w:val="24"/>
              </w:rPr>
            </w:pPr>
            <w:r w:rsidRPr="00BA770B">
              <w:rPr>
                <w:rFonts w:cs="Arial"/>
                <w:szCs w:val="24"/>
              </w:rPr>
              <w:t>22/07/2024</w:t>
            </w:r>
          </w:p>
        </w:tc>
      </w:tr>
      <w:tr w:rsidR="003C4288" w14:paraId="4DCB3E42" w14:textId="77777777" w:rsidTr="002D3929">
        <w:trPr>
          <w:trHeight w:val="753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E1D97A" w14:textId="455103A3" w:rsidR="003C4288" w:rsidRDefault="003C4288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Encargado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0D631" w14:textId="3A0D91F6" w:rsidR="003C4288" w:rsidRDefault="00BA770B" w:rsidP="00BA770B">
            <w:pPr>
              <w:jc w:val="center"/>
              <w:rPr>
                <w:rFonts w:cs="Arial"/>
                <w:szCs w:val="24"/>
              </w:rPr>
            </w:pPr>
            <w:r w:rsidRPr="00BA770B">
              <w:rPr>
                <w:rFonts w:cs="Arial"/>
                <w:szCs w:val="24"/>
              </w:rPr>
              <w:t>Emanuel Barahona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5EA78" w14:textId="3FCDA0A2" w:rsidR="003C4288" w:rsidRPr="00EF3B28" w:rsidRDefault="00912E76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Carné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0E12C" w14:textId="7AC43F8F" w:rsidR="003C4288" w:rsidRDefault="00BA770B" w:rsidP="00BA770B">
            <w:pPr>
              <w:jc w:val="center"/>
              <w:rPr>
                <w:rFonts w:cs="Arial"/>
                <w:szCs w:val="24"/>
              </w:rPr>
            </w:pPr>
            <w:r w:rsidRPr="00BA770B">
              <w:rPr>
                <w:rFonts w:cs="Arial"/>
                <w:szCs w:val="24"/>
              </w:rPr>
              <w:t>0901-21-4035</w:t>
            </w:r>
          </w:p>
        </w:tc>
      </w:tr>
      <w:tr w:rsidR="00955C1A" w14:paraId="06D6101C" w14:textId="77777777" w:rsidTr="002D3929">
        <w:trPr>
          <w:trHeight w:val="562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23F25B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Hora inicio: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1559DD" w14:textId="541A41AF" w:rsidR="00955C1A" w:rsidRDefault="00D01D18" w:rsidP="00D01D18">
            <w:pPr>
              <w:jc w:val="center"/>
              <w:rPr>
                <w:rFonts w:cs="Arial"/>
                <w:szCs w:val="24"/>
              </w:rPr>
            </w:pPr>
            <w:r w:rsidRPr="00D01D18">
              <w:rPr>
                <w:rFonts w:cs="Arial"/>
                <w:szCs w:val="24"/>
              </w:rPr>
              <w:t>10:00 am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252DBA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</w:p>
          <w:p w14:paraId="46582C7C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Hora finalización:</w:t>
            </w:r>
          </w:p>
          <w:p w14:paraId="3FAF6AE3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45823" w14:textId="58F0E83C" w:rsidR="00955C1A" w:rsidRDefault="00D01D18" w:rsidP="00D01D18">
            <w:pPr>
              <w:jc w:val="center"/>
              <w:rPr>
                <w:rFonts w:cs="Arial"/>
                <w:szCs w:val="24"/>
              </w:rPr>
            </w:pPr>
            <w:r w:rsidRPr="00D01D18">
              <w:rPr>
                <w:rFonts w:cs="Arial"/>
                <w:szCs w:val="24"/>
              </w:rPr>
              <w:t>10:20 am</w:t>
            </w:r>
          </w:p>
        </w:tc>
      </w:tr>
    </w:tbl>
    <w:p w14:paraId="5D34AA08" w14:textId="77777777" w:rsidR="00E86493" w:rsidRDefault="00E86493" w:rsidP="00E86493"/>
    <w:p w14:paraId="486BE706" w14:textId="77777777" w:rsidR="00E86493" w:rsidRPr="00F13D80" w:rsidRDefault="00E86493" w:rsidP="00E86493">
      <w:pPr>
        <w:rPr>
          <w:b/>
        </w:rPr>
      </w:pPr>
      <w:r w:rsidRPr="00F13D80">
        <w:rPr>
          <w:b/>
        </w:rPr>
        <w:t xml:space="preserve">Objetivo </w:t>
      </w:r>
    </w:p>
    <w:p w14:paraId="6E8A9D28" w14:textId="77777777" w:rsidR="00E86493" w:rsidRDefault="00E86493" w:rsidP="00E86493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E86493" w14:paraId="2983B769" w14:textId="77777777" w:rsidTr="00543961">
        <w:tc>
          <w:tcPr>
            <w:tcW w:w="9889" w:type="dxa"/>
            <w:shd w:val="clear" w:color="auto" w:fill="auto"/>
          </w:tcPr>
          <w:p w14:paraId="237A650F" w14:textId="4D2DF535" w:rsidR="002E10E5" w:rsidRDefault="00D01D18" w:rsidP="00942BA1">
            <w:pPr>
              <w:jc w:val="both"/>
            </w:pPr>
            <w:r w:rsidRPr="00D01D18">
              <w:t>Distribución de temas</w:t>
            </w:r>
          </w:p>
        </w:tc>
      </w:tr>
    </w:tbl>
    <w:p w14:paraId="06BB97A1" w14:textId="65B4AD77" w:rsidR="0077253C" w:rsidRDefault="0077253C" w:rsidP="00E86493"/>
    <w:p w14:paraId="5F6F8DFD" w14:textId="77777777" w:rsidR="0077253C" w:rsidRDefault="0077253C" w:rsidP="00E86493"/>
    <w:p w14:paraId="0FFF3ED4" w14:textId="5FC25CB9" w:rsidR="00E86493" w:rsidRPr="00F13D80" w:rsidRDefault="00D712D6" w:rsidP="00E86493">
      <w:pPr>
        <w:rPr>
          <w:b/>
        </w:rPr>
      </w:pPr>
      <w:r>
        <w:rPr>
          <w:b/>
        </w:rPr>
        <w:t>Temas Tratados</w:t>
      </w:r>
      <w:r w:rsidR="00E86493" w:rsidRPr="00F13D80">
        <w:rPr>
          <w:b/>
        </w:rPr>
        <w:t xml:space="preserve"> </w:t>
      </w:r>
    </w:p>
    <w:p w14:paraId="4E1A0862" w14:textId="77777777" w:rsidR="00E216AF" w:rsidRDefault="00E216AF" w:rsidP="00E86493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355"/>
      </w:tblGrid>
      <w:tr w:rsidR="002E10E5" w14:paraId="08B4FED4" w14:textId="77777777" w:rsidTr="00543961">
        <w:tc>
          <w:tcPr>
            <w:tcW w:w="534" w:type="dxa"/>
            <w:shd w:val="clear" w:color="auto" w:fill="auto"/>
          </w:tcPr>
          <w:p w14:paraId="57C06860" w14:textId="77777777" w:rsidR="002E10E5" w:rsidRPr="00543961" w:rsidRDefault="002E10E5" w:rsidP="00543961">
            <w:pPr>
              <w:jc w:val="center"/>
              <w:rPr>
                <w:b/>
              </w:rPr>
            </w:pPr>
            <w:r w:rsidRPr="00543961">
              <w:rPr>
                <w:b/>
              </w:rPr>
              <w:t>1</w:t>
            </w:r>
          </w:p>
        </w:tc>
        <w:tc>
          <w:tcPr>
            <w:tcW w:w="9355" w:type="dxa"/>
            <w:shd w:val="clear" w:color="auto" w:fill="auto"/>
          </w:tcPr>
          <w:p w14:paraId="0B70FD60" w14:textId="08181F44" w:rsidR="002E10E5" w:rsidRDefault="00D01D18" w:rsidP="002E10E5">
            <w:r>
              <w:t>Distribución de temas</w:t>
            </w:r>
          </w:p>
        </w:tc>
      </w:tr>
      <w:tr w:rsidR="002E10E5" w14:paraId="014C56F1" w14:textId="77777777" w:rsidTr="00543961">
        <w:tc>
          <w:tcPr>
            <w:tcW w:w="534" w:type="dxa"/>
            <w:shd w:val="clear" w:color="auto" w:fill="auto"/>
          </w:tcPr>
          <w:p w14:paraId="22A0D246" w14:textId="77777777" w:rsidR="002E10E5" w:rsidRPr="00543961" w:rsidRDefault="002E10E5" w:rsidP="00543961">
            <w:pPr>
              <w:jc w:val="center"/>
              <w:rPr>
                <w:b/>
              </w:rPr>
            </w:pPr>
            <w:r w:rsidRPr="00543961">
              <w:rPr>
                <w:b/>
              </w:rPr>
              <w:t>2</w:t>
            </w:r>
          </w:p>
        </w:tc>
        <w:tc>
          <w:tcPr>
            <w:tcW w:w="9355" w:type="dxa"/>
            <w:shd w:val="clear" w:color="auto" w:fill="auto"/>
          </w:tcPr>
          <w:p w14:paraId="0EAF974E" w14:textId="502D3445" w:rsidR="002E10E5" w:rsidRDefault="00D01D18" w:rsidP="00C06EB8">
            <w:r>
              <w:t>Resolución de temas</w:t>
            </w:r>
          </w:p>
        </w:tc>
      </w:tr>
      <w:tr w:rsidR="002E10E5" w14:paraId="1929E26C" w14:textId="77777777" w:rsidTr="00543961">
        <w:tc>
          <w:tcPr>
            <w:tcW w:w="534" w:type="dxa"/>
            <w:shd w:val="clear" w:color="auto" w:fill="auto"/>
          </w:tcPr>
          <w:p w14:paraId="68B01997" w14:textId="77777777" w:rsidR="002E10E5" w:rsidRPr="00543961" w:rsidRDefault="002E10E5" w:rsidP="00543961">
            <w:pPr>
              <w:jc w:val="center"/>
              <w:rPr>
                <w:b/>
              </w:rPr>
            </w:pPr>
            <w:r w:rsidRPr="00543961">
              <w:rPr>
                <w:b/>
              </w:rPr>
              <w:t>3</w:t>
            </w:r>
          </w:p>
        </w:tc>
        <w:tc>
          <w:tcPr>
            <w:tcW w:w="9355" w:type="dxa"/>
            <w:shd w:val="clear" w:color="auto" w:fill="auto"/>
          </w:tcPr>
          <w:p w14:paraId="46D29EFB" w14:textId="12A9E217" w:rsidR="002E10E5" w:rsidRPr="00BF54B8" w:rsidRDefault="00D01D18" w:rsidP="00BF54B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Aportes</w:t>
            </w:r>
          </w:p>
        </w:tc>
      </w:tr>
    </w:tbl>
    <w:p w14:paraId="183AC4C2" w14:textId="77777777" w:rsidR="008476AF" w:rsidRDefault="008476AF" w:rsidP="00E86493"/>
    <w:p w14:paraId="71F0D8B5" w14:textId="77777777" w:rsidR="006C19D4" w:rsidRDefault="006C19D4" w:rsidP="00E86493"/>
    <w:p w14:paraId="1DBE4381" w14:textId="6AC26FF5" w:rsidR="003F4342" w:rsidRDefault="003F4342" w:rsidP="00AB4FA6">
      <w:pPr>
        <w:pStyle w:val="Prrafodelista"/>
        <w:numPr>
          <w:ilvl w:val="0"/>
          <w:numId w:val="13"/>
        </w:numPr>
        <w:jc w:val="both"/>
      </w:pPr>
    </w:p>
    <w:p w14:paraId="3D6C935B" w14:textId="095DEB8B" w:rsidR="00AB4FA6" w:rsidRPr="00AB4FA6" w:rsidRDefault="00AB4FA6" w:rsidP="00AB4FA6">
      <w:pPr>
        <w:pStyle w:val="Prrafodelista"/>
        <w:numPr>
          <w:ilvl w:val="0"/>
          <w:numId w:val="13"/>
        </w:numPr>
        <w:rPr>
          <w:rFonts w:cs="Arial"/>
          <w:szCs w:val="24"/>
        </w:rPr>
      </w:pPr>
    </w:p>
    <w:p w14:paraId="1000CB28" w14:textId="097E738F" w:rsidR="00AB4FA6" w:rsidRPr="00AB4FA6" w:rsidRDefault="00AB4FA6" w:rsidP="00AB4FA6">
      <w:pPr>
        <w:pStyle w:val="Prrafodelista"/>
        <w:numPr>
          <w:ilvl w:val="0"/>
          <w:numId w:val="13"/>
        </w:numPr>
        <w:rPr>
          <w:rFonts w:cs="Arial"/>
          <w:szCs w:val="24"/>
        </w:rPr>
      </w:pPr>
    </w:p>
    <w:p w14:paraId="5323E700" w14:textId="77777777" w:rsidR="00AB4FA6" w:rsidRPr="00AB4FA6" w:rsidRDefault="00AB4FA6" w:rsidP="00AB4FA6">
      <w:pPr>
        <w:rPr>
          <w:rFonts w:cs="Arial"/>
          <w:szCs w:val="24"/>
        </w:rPr>
      </w:pPr>
    </w:p>
    <w:tbl>
      <w:tblPr>
        <w:tblW w:w="9568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4"/>
        <w:gridCol w:w="8714"/>
      </w:tblGrid>
      <w:tr w:rsidR="008476AF" w:rsidRPr="00ED4FB2" w14:paraId="6559BFA3" w14:textId="77777777" w:rsidTr="008476AF">
        <w:trPr>
          <w:tblHeader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1BED927" w14:textId="15F77945" w:rsidR="008476AF" w:rsidRPr="00ED4FB2" w:rsidRDefault="008476AF" w:rsidP="005D5BAE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19DA2E1" w14:textId="77777777" w:rsidR="008476AF" w:rsidRPr="00ED4FB2" w:rsidRDefault="008476AF" w:rsidP="00EF3B28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Comentarios y</w:t>
            </w:r>
            <w:r>
              <w:rPr>
                <w:rFonts w:cs="Arial"/>
                <w:b/>
                <w:szCs w:val="24"/>
              </w:rPr>
              <w:t>/</w:t>
            </w:r>
            <w:r w:rsidRPr="00ED4FB2">
              <w:rPr>
                <w:rFonts w:cs="Arial"/>
                <w:b/>
                <w:szCs w:val="24"/>
              </w:rPr>
              <w:t>o acuerdos</w:t>
            </w:r>
          </w:p>
        </w:tc>
      </w:tr>
      <w:tr w:rsidR="008476AF" w:rsidRPr="00ED4FB2" w14:paraId="715F7373" w14:textId="77777777" w:rsidTr="008476AF">
        <w:trPr>
          <w:trHeight w:val="541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19ABC7" w14:textId="1FEAB716" w:rsidR="008476AF" w:rsidRPr="00ED4FB2" w:rsidRDefault="008476AF" w:rsidP="003F4342"/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B4DE241" w14:textId="34F46C47" w:rsidR="008476AF" w:rsidRPr="003F4342" w:rsidRDefault="008476AF" w:rsidP="003F4342">
            <w:pPr>
              <w:rPr>
                <w:bCs/>
              </w:rPr>
            </w:pPr>
          </w:p>
          <w:p w14:paraId="56DFC9C8" w14:textId="513354A3" w:rsidR="008476AF" w:rsidRPr="008476AF" w:rsidRDefault="008476AF" w:rsidP="003F4342">
            <w:pPr>
              <w:rPr>
                <w:bCs/>
              </w:rPr>
            </w:pPr>
          </w:p>
        </w:tc>
      </w:tr>
    </w:tbl>
    <w:p w14:paraId="78038930" w14:textId="711167B7" w:rsidR="00FF45EB" w:rsidRDefault="00FF45EB" w:rsidP="00865ACF">
      <w:pPr>
        <w:spacing w:before="20" w:after="20"/>
        <w:rPr>
          <w:rFonts w:cs="Arial"/>
          <w:szCs w:val="24"/>
          <w:lang w:val="es-ES"/>
        </w:rPr>
      </w:pPr>
    </w:p>
    <w:tbl>
      <w:tblPr>
        <w:tblW w:w="9568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4"/>
        <w:gridCol w:w="8714"/>
      </w:tblGrid>
      <w:tr w:rsidR="00AB4FA6" w:rsidRPr="00ED4FB2" w14:paraId="1E478078" w14:textId="77777777" w:rsidTr="00590F69">
        <w:trPr>
          <w:tblHeader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0B89990" w14:textId="77777777" w:rsidR="00AB4FA6" w:rsidRPr="00ED4FB2" w:rsidRDefault="00AB4FA6" w:rsidP="00590F69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4E7DE4A" w14:textId="443FF801" w:rsidR="00AB4FA6" w:rsidRPr="00ED4FB2" w:rsidRDefault="00AB4FA6" w:rsidP="00590F69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Pendientes</w:t>
            </w:r>
          </w:p>
        </w:tc>
      </w:tr>
      <w:tr w:rsidR="00AB4FA6" w:rsidRPr="00ED4FB2" w14:paraId="0170EE25" w14:textId="77777777" w:rsidTr="00590F69">
        <w:trPr>
          <w:trHeight w:val="541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184F4A" w14:textId="1A535A0F" w:rsidR="00AB4FA6" w:rsidRPr="00ED4FB2" w:rsidRDefault="00D01D18" w:rsidP="00590F69">
            <w:r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7A69F9B" w14:textId="77777777" w:rsidR="00AB4FA6" w:rsidRPr="003F4342" w:rsidRDefault="00AB4FA6" w:rsidP="00590F69">
            <w:pPr>
              <w:rPr>
                <w:bCs/>
              </w:rPr>
            </w:pPr>
          </w:p>
          <w:p w14:paraId="6E45A8FD" w14:textId="2966B5B3" w:rsidR="00AB4FA6" w:rsidRPr="008476AF" w:rsidRDefault="00D01D18" w:rsidP="00590F69">
            <w:pPr>
              <w:rPr>
                <w:bCs/>
              </w:rPr>
            </w:pPr>
            <w:r>
              <w:rPr>
                <w:bCs/>
              </w:rPr>
              <w:t>Resolver las observaciones</w:t>
            </w:r>
          </w:p>
        </w:tc>
      </w:tr>
    </w:tbl>
    <w:p w14:paraId="54992206" w14:textId="646CBB36" w:rsidR="003F4342" w:rsidRDefault="003F4342" w:rsidP="00865ACF">
      <w:pPr>
        <w:spacing w:before="20" w:after="20"/>
        <w:rPr>
          <w:rFonts w:cs="Arial"/>
          <w:szCs w:val="24"/>
          <w:lang w:val="es-ES"/>
        </w:rPr>
      </w:pPr>
    </w:p>
    <w:p w14:paraId="3A56E22E" w14:textId="77777777" w:rsidR="00AB4FA6" w:rsidRDefault="00AB4FA6" w:rsidP="00865ACF">
      <w:pPr>
        <w:spacing w:before="20" w:after="20"/>
        <w:rPr>
          <w:rFonts w:cs="Arial"/>
          <w:szCs w:val="24"/>
          <w:lang w:val="es-ES"/>
        </w:rPr>
      </w:pPr>
    </w:p>
    <w:p w14:paraId="5F30B5F5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p w14:paraId="16705181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p w14:paraId="31C0C712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p w14:paraId="17389F4C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p w14:paraId="3228F79C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p w14:paraId="4175F3BF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p w14:paraId="65959FF8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tbl>
      <w:tblPr>
        <w:tblStyle w:val="TableNormal"/>
        <w:tblpPr w:leftFromText="141" w:rightFromText="141" w:vertAnchor="text" w:horzAnchor="margin" w:tblpY="22"/>
        <w:tblW w:w="9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43"/>
      </w:tblGrid>
      <w:tr w:rsidR="003F4342" w14:paraId="220DC86E" w14:textId="77777777" w:rsidTr="003F4342">
        <w:trPr>
          <w:trHeight w:val="346"/>
        </w:trPr>
        <w:tc>
          <w:tcPr>
            <w:tcW w:w="9643" w:type="dxa"/>
          </w:tcPr>
          <w:p w14:paraId="0AC0D090" w14:textId="77777777" w:rsidR="003F4342" w:rsidRDefault="003F4342" w:rsidP="00017E87">
            <w:pPr>
              <w:pStyle w:val="TableParagraph"/>
              <w:spacing w:before="70" w:line="256" w:lineRule="exact"/>
              <w:ind w:right="2802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Participantes</w:t>
            </w:r>
          </w:p>
        </w:tc>
      </w:tr>
      <w:tr w:rsidR="003F4342" w14:paraId="7EE74A0A" w14:textId="77777777" w:rsidTr="003F4342">
        <w:trPr>
          <w:trHeight w:val="330"/>
        </w:trPr>
        <w:tc>
          <w:tcPr>
            <w:tcW w:w="9643" w:type="dxa"/>
          </w:tcPr>
          <w:p w14:paraId="006A08FC" w14:textId="38D72915" w:rsidR="003F4342" w:rsidRDefault="00D01D18" w:rsidP="00D01D18">
            <w:r>
              <w:t>A</w:t>
            </w:r>
            <w:r w:rsidRPr="00D01D18">
              <w:t>lfonso Emanuel Barahona Ruiz || 0901-21-4035</w:t>
            </w:r>
          </w:p>
        </w:tc>
      </w:tr>
      <w:tr w:rsidR="003F4342" w14:paraId="311BD396" w14:textId="77777777" w:rsidTr="003F4342">
        <w:trPr>
          <w:trHeight w:val="330"/>
        </w:trPr>
        <w:tc>
          <w:tcPr>
            <w:tcW w:w="9643" w:type="dxa"/>
          </w:tcPr>
          <w:p w14:paraId="0A105F11" w14:textId="63EF12F0" w:rsidR="00D01D18" w:rsidRDefault="00D01D18" w:rsidP="00D01D18">
            <w:r w:rsidRPr="00D01D18">
              <w:t>Pablo César Flores Marroquín || 0901-21-3546</w:t>
            </w:r>
          </w:p>
        </w:tc>
      </w:tr>
      <w:tr w:rsidR="00D01D18" w14:paraId="3099C2EA" w14:textId="77777777" w:rsidTr="003F4342">
        <w:trPr>
          <w:trHeight w:val="330"/>
        </w:trPr>
        <w:tc>
          <w:tcPr>
            <w:tcW w:w="9643" w:type="dxa"/>
          </w:tcPr>
          <w:p w14:paraId="233E85A5" w14:textId="768B2DA6" w:rsidR="00D01D18" w:rsidRPr="00D01D18" w:rsidRDefault="00D01D18" w:rsidP="00D01D18">
            <w:proofErr w:type="spellStart"/>
            <w:r w:rsidRPr="00D01D18">
              <w:t>Anika</w:t>
            </w:r>
            <w:proofErr w:type="spellEnd"/>
            <w:r w:rsidRPr="00D01D18">
              <w:t xml:space="preserve"> </w:t>
            </w:r>
            <w:proofErr w:type="spellStart"/>
            <w:r w:rsidRPr="00D01D18">
              <w:t>Miscelly</w:t>
            </w:r>
            <w:proofErr w:type="spellEnd"/>
            <w:r w:rsidRPr="00D01D18">
              <w:t xml:space="preserve"> Escoto </w:t>
            </w:r>
            <w:proofErr w:type="spellStart"/>
            <w:r w:rsidRPr="00D01D18">
              <w:t>Leon</w:t>
            </w:r>
            <w:proofErr w:type="spellEnd"/>
            <w:r w:rsidRPr="00D01D18">
              <w:t xml:space="preserve"> || 0901-21-8122</w:t>
            </w:r>
          </w:p>
        </w:tc>
      </w:tr>
      <w:tr w:rsidR="00D01D18" w14:paraId="220557DC" w14:textId="77777777" w:rsidTr="003F4342">
        <w:trPr>
          <w:trHeight w:val="330"/>
        </w:trPr>
        <w:tc>
          <w:tcPr>
            <w:tcW w:w="9643" w:type="dxa"/>
          </w:tcPr>
          <w:p w14:paraId="0175DF54" w14:textId="40077158" w:rsidR="00D01D18" w:rsidRPr="00D01D18" w:rsidRDefault="00D01D18" w:rsidP="00D01D18">
            <w:proofErr w:type="spellStart"/>
            <w:r w:rsidRPr="00D01D18">
              <w:t>Maty</w:t>
            </w:r>
            <w:proofErr w:type="spellEnd"/>
            <w:r w:rsidRPr="00D01D18">
              <w:t xml:space="preserve"> Lourdes Mancilla García || 0901-21-2128</w:t>
            </w:r>
          </w:p>
        </w:tc>
      </w:tr>
      <w:tr w:rsidR="00D01D18" w14:paraId="61BAD612" w14:textId="77777777" w:rsidTr="003F4342">
        <w:trPr>
          <w:trHeight w:val="330"/>
        </w:trPr>
        <w:tc>
          <w:tcPr>
            <w:tcW w:w="9643" w:type="dxa"/>
          </w:tcPr>
          <w:p w14:paraId="53398BF3" w14:textId="6726205E" w:rsidR="00D01D18" w:rsidRPr="00D01D18" w:rsidRDefault="00D01D18" w:rsidP="00D01D18">
            <w:pPr>
              <w:tabs>
                <w:tab w:val="left" w:pos="3192"/>
              </w:tabs>
            </w:pPr>
            <w:r w:rsidRPr="00D01D18">
              <w:t>Jorge Enrique Ávila || 0901-21-1280</w:t>
            </w:r>
          </w:p>
        </w:tc>
      </w:tr>
      <w:tr w:rsidR="00D01D18" w14:paraId="2367BE7D" w14:textId="77777777" w:rsidTr="003F4342">
        <w:trPr>
          <w:trHeight w:val="330"/>
        </w:trPr>
        <w:tc>
          <w:tcPr>
            <w:tcW w:w="9643" w:type="dxa"/>
          </w:tcPr>
          <w:p w14:paraId="187D8BC5" w14:textId="5D152A61" w:rsidR="00D01D18" w:rsidRPr="00D01D18" w:rsidRDefault="00D01D18" w:rsidP="00D01D18">
            <w:r w:rsidRPr="00D01D18">
              <w:t xml:space="preserve">Kevin Daniel Santos Castro </w:t>
            </w:r>
            <w:r>
              <w:t xml:space="preserve">|| </w:t>
            </w:r>
            <w:r w:rsidRPr="00D01D18">
              <w:t>0901-17-2994</w:t>
            </w:r>
          </w:p>
        </w:tc>
      </w:tr>
    </w:tbl>
    <w:p w14:paraId="52B0FA2D" w14:textId="77777777" w:rsidR="003F4342" w:rsidRDefault="003F4342" w:rsidP="00865ACF">
      <w:pPr>
        <w:spacing w:before="20" w:after="20"/>
        <w:rPr>
          <w:rFonts w:cs="Arial"/>
          <w:szCs w:val="24"/>
          <w:lang w:val="es-ES"/>
        </w:rPr>
      </w:pPr>
    </w:p>
    <w:p w14:paraId="7F001F7F" w14:textId="6C9BA6A0" w:rsidR="00FF45EB" w:rsidRDefault="00FF45EB" w:rsidP="008476AF">
      <w:pPr>
        <w:spacing w:before="20" w:after="20"/>
        <w:rPr>
          <w:rFonts w:cs="Arial"/>
          <w:szCs w:val="24"/>
          <w:lang w:val="es-ES"/>
        </w:rPr>
      </w:pPr>
    </w:p>
    <w:p w14:paraId="2A543D51" w14:textId="77777777" w:rsidR="005F21F7" w:rsidRPr="005F21F7" w:rsidRDefault="005F21F7" w:rsidP="005F21F7">
      <w:pPr>
        <w:jc w:val="right"/>
        <w:rPr>
          <w:rFonts w:cs="Arial"/>
          <w:szCs w:val="24"/>
          <w:lang w:val="es-ES"/>
        </w:rPr>
      </w:pPr>
    </w:p>
    <w:sectPr w:rsidR="005F21F7" w:rsidRPr="005F21F7" w:rsidSect="00836F1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30" w:right="1418" w:bottom="567" w:left="1418" w:header="28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0EA8E" w14:textId="77777777" w:rsidR="00BB4775" w:rsidRDefault="00BB4775">
      <w:r>
        <w:separator/>
      </w:r>
    </w:p>
  </w:endnote>
  <w:endnote w:type="continuationSeparator" w:id="0">
    <w:p w14:paraId="06FE8BD7" w14:textId="77777777" w:rsidR="00BB4775" w:rsidRDefault="00BB4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izQuadrata BT">
    <w:altName w:val="Arial Black"/>
    <w:charset w:val="00"/>
    <w:family w:val="swiss"/>
    <w:pitch w:val="variable"/>
    <w:sig w:usb0="00000007" w:usb1="00000000" w:usb2="00000000" w:usb3="00000000" w:csb0="000000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19CE5" w14:textId="77777777" w:rsidR="00341BAA" w:rsidRDefault="00341BA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ACCB744" w14:textId="77777777" w:rsidR="00341BAA" w:rsidRDefault="00341BA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2E883" w14:textId="77777777" w:rsidR="00805CAD" w:rsidRDefault="00805CAD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Cs w:val="24"/>
      </w:rPr>
      <w:fldChar w:fldCharType="separate"/>
    </w:r>
    <w:r w:rsidR="009E7D92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Cs w:val="24"/>
      </w:rPr>
      <w:fldChar w:fldCharType="separate"/>
    </w:r>
    <w:r w:rsidR="009E7D92">
      <w:rPr>
        <w:b/>
        <w:bCs/>
        <w:noProof/>
      </w:rPr>
      <w:t>2</w:t>
    </w:r>
    <w:r>
      <w:rPr>
        <w:b/>
        <w:bCs/>
        <w:szCs w:val="24"/>
      </w:rPr>
      <w:fldChar w:fldCharType="end"/>
    </w:r>
  </w:p>
  <w:p w14:paraId="395ED8C9" w14:textId="77777777" w:rsidR="00805CAD" w:rsidRDefault="00805CA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C8268" w14:textId="77777777" w:rsidR="00EF3B28" w:rsidRDefault="00EF3B28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Cs w:val="24"/>
      </w:rPr>
      <w:fldChar w:fldCharType="separate"/>
    </w:r>
    <w:r w:rsidR="00836F1D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Cs w:val="24"/>
      </w:rPr>
      <w:fldChar w:fldCharType="separate"/>
    </w:r>
    <w:r w:rsidR="00836F1D">
      <w:rPr>
        <w:b/>
        <w:bCs/>
        <w:noProof/>
      </w:rPr>
      <w:t>2</w:t>
    </w:r>
    <w:r>
      <w:rPr>
        <w:b/>
        <w:bCs/>
        <w:szCs w:val="24"/>
      </w:rPr>
      <w:fldChar w:fldCharType="end"/>
    </w:r>
  </w:p>
  <w:p w14:paraId="3973A32D" w14:textId="77777777" w:rsidR="00EF3B28" w:rsidRDefault="00EF3B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460AF" w14:textId="77777777" w:rsidR="00BB4775" w:rsidRDefault="00BB4775">
      <w:r>
        <w:separator/>
      </w:r>
    </w:p>
  </w:footnote>
  <w:footnote w:type="continuationSeparator" w:id="0">
    <w:p w14:paraId="01F3CF90" w14:textId="77777777" w:rsidR="00BB4775" w:rsidRDefault="00BB4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766" w:type="dxa"/>
      <w:tblInd w:w="-601" w:type="dxa"/>
      <w:tblLook w:val="04A0" w:firstRow="1" w:lastRow="0" w:firstColumn="1" w:lastColumn="0" w:noHBand="0" w:noVBand="1"/>
    </w:tblPr>
    <w:tblGrid>
      <w:gridCol w:w="1985"/>
      <w:gridCol w:w="7088"/>
      <w:gridCol w:w="2693"/>
    </w:tblGrid>
    <w:tr w:rsidR="00E552C0" w14:paraId="76EDD1A4" w14:textId="77777777" w:rsidTr="00836F1D">
      <w:trPr>
        <w:trHeight w:val="1700"/>
      </w:trPr>
      <w:tc>
        <w:tcPr>
          <w:tcW w:w="1985" w:type="dxa"/>
          <w:shd w:val="clear" w:color="auto" w:fill="auto"/>
        </w:tcPr>
        <w:p w14:paraId="5364B986" w14:textId="1D438518" w:rsidR="00C42E86" w:rsidRDefault="00C42E86" w:rsidP="0020756A">
          <w:pPr>
            <w:pStyle w:val="Encabezado"/>
            <w:jc w:val="right"/>
          </w:pPr>
        </w:p>
      </w:tc>
      <w:tc>
        <w:tcPr>
          <w:tcW w:w="7088" w:type="dxa"/>
          <w:shd w:val="clear" w:color="auto" w:fill="auto"/>
        </w:tcPr>
        <w:p w14:paraId="5A2E1967" w14:textId="77777777" w:rsidR="00C42E86" w:rsidRPr="009744CA" w:rsidRDefault="00C42E86" w:rsidP="0020756A">
          <w:pPr>
            <w:jc w:val="center"/>
            <w:rPr>
              <w:b/>
            </w:rPr>
          </w:pPr>
        </w:p>
        <w:p w14:paraId="35916873" w14:textId="77777777" w:rsidR="00C42E86" w:rsidRPr="009744CA" w:rsidRDefault="00C42E86" w:rsidP="0020756A">
          <w:pPr>
            <w:jc w:val="center"/>
            <w:rPr>
              <w:b/>
              <w:sz w:val="28"/>
            </w:rPr>
          </w:pPr>
        </w:p>
        <w:p w14:paraId="2660CA10" w14:textId="4EC17F9C" w:rsidR="00865ACF" w:rsidRDefault="00865ACF" w:rsidP="00865ACF">
          <w:pPr>
            <w:ind w:left="-108" w:right="-107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MINUTA</w:t>
          </w:r>
          <w:r w:rsidR="00B85CA7">
            <w:rPr>
              <w:b/>
              <w:sz w:val="28"/>
            </w:rPr>
            <w:t xml:space="preserve"> NO </w:t>
          </w:r>
          <w:r w:rsidR="00BA770B">
            <w:rPr>
              <w:b/>
              <w:sz w:val="28"/>
            </w:rPr>
            <w:t>2</w:t>
          </w:r>
          <w:r w:rsidR="00B85CA7">
            <w:rPr>
              <w:b/>
              <w:sz w:val="28"/>
            </w:rPr>
            <w:t>.</w:t>
          </w:r>
        </w:p>
        <w:p w14:paraId="7C983E76" w14:textId="098CD6A3" w:rsidR="00C42E86" w:rsidRDefault="00C42E86" w:rsidP="008D431C">
          <w:pPr>
            <w:jc w:val="center"/>
          </w:pPr>
        </w:p>
      </w:tc>
      <w:tc>
        <w:tcPr>
          <w:tcW w:w="2693" w:type="dxa"/>
          <w:shd w:val="clear" w:color="auto" w:fill="auto"/>
        </w:tcPr>
        <w:p w14:paraId="77A13AC3" w14:textId="77777777" w:rsidR="00C42E86" w:rsidRDefault="00C42E86" w:rsidP="0020756A">
          <w:pPr>
            <w:pStyle w:val="Encabezado"/>
            <w:jc w:val="right"/>
          </w:pPr>
        </w:p>
        <w:p w14:paraId="7F583B74" w14:textId="061E41C0" w:rsidR="00C42E86" w:rsidRDefault="00C42E86" w:rsidP="0020756A">
          <w:pPr>
            <w:pStyle w:val="Encabezado"/>
            <w:jc w:val="right"/>
          </w:pPr>
          <w:r w:rsidRPr="00836F1D">
            <w:rPr>
              <w:color w:val="FFFFFF" w:themeColor="background1"/>
              <w:sz w:val="20"/>
            </w:rPr>
            <w:t>F__-v01-__-P__-v__</w:t>
          </w:r>
        </w:p>
      </w:tc>
    </w:tr>
  </w:tbl>
  <w:p w14:paraId="1C906E33" w14:textId="77777777" w:rsidR="00341BAA" w:rsidRPr="003B3C0D" w:rsidRDefault="00341BAA" w:rsidP="00C42E86">
    <w:pPr>
      <w:tabs>
        <w:tab w:val="left" w:pos="5245"/>
      </w:tabs>
      <w:ind w:right="-2"/>
      <w:jc w:val="both"/>
      <w:rPr>
        <w:rFonts w:ascii="Tahoma" w:hAnsi="Tahoma" w:cs="Tahoma"/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057" w:type="dxa"/>
      <w:tblInd w:w="-601" w:type="dxa"/>
      <w:tblLook w:val="04A0" w:firstRow="1" w:lastRow="0" w:firstColumn="1" w:lastColumn="0" w:noHBand="0" w:noVBand="1"/>
    </w:tblPr>
    <w:tblGrid>
      <w:gridCol w:w="2694"/>
      <w:gridCol w:w="5670"/>
      <w:gridCol w:w="2693"/>
    </w:tblGrid>
    <w:tr w:rsidR="00B5479C" w14:paraId="1FB0852B" w14:textId="77777777" w:rsidTr="009744CA">
      <w:trPr>
        <w:trHeight w:val="1700"/>
      </w:trPr>
      <w:tc>
        <w:tcPr>
          <w:tcW w:w="2694" w:type="dxa"/>
          <w:shd w:val="clear" w:color="auto" w:fill="auto"/>
        </w:tcPr>
        <w:p w14:paraId="10FA1715" w14:textId="77777777" w:rsidR="00B5479C" w:rsidRDefault="00174FAC" w:rsidP="009744CA">
          <w:pPr>
            <w:pStyle w:val="Encabezado"/>
            <w:jc w:val="right"/>
          </w:pPr>
          <w:r>
            <w:rPr>
              <w:noProof/>
              <w:lang w:eastAsia="es-CR"/>
            </w:rPr>
            <w:drawing>
              <wp:anchor distT="0" distB="0" distL="114300" distR="114300" simplePos="0" relativeHeight="251657728" behindDoc="1" locked="0" layoutInCell="1" allowOverlap="1" wp14:anchorId="54BE0711" wp14:editId="1921EF25">
                <wp:simplePos x="0" y="0"/>
                <wp:positionH relativeFrom="column">
                  <wp:posOffset>-19685</wp:posOffset>
                </wp:positionH>
                <wp:positionV relativeFrom="paragraph">
                  <wp:posOffset>114935</wp:posOffset>
                </wp:positionV>
                <wp:extent cx="1104265" cy="645795"/>
                <wp:effectExtent l="0" t="0" r="635" b="1905"/>
                <wp:wrapTopAndBottom/>
                <wp:docPr id="4" name="Imagen 4" descr="logo TSE 400 p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TSE 400 pi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  <w:shd w:val="clear" w:color="auto" w:fill="auto"/>
        </w:tcPr>
        <w:p w14:paraId="65544689" w14:textId="77777777" w:rsidR="00B5479C" w:rsidRPr="009744CA" w:rsidRDefault="00B5479C" w:rsidP="009744CA">
          <w:pPr>
            <w:jc w:val="center"/>
            <w:rPr>
              <w:b/>
            </w:rPr>
          </w:pPr>
        </w:p>
        <w:p w14:paraId="6D22E1AA" w14:textId="77777777" w:rsidR="00891777" w:rsidRPr="009744CA" w:rsidRDefault="00891777" w:rsidP="009744CA">
          <w:pPr>
            <w:jc w:val="center"/>
            <w:rPr>
              <w:b/>
              <w:sz w:val="28"/>
            </w:rPr>
          </w:pPr>
        </w:p>
        <w:p w14:paraId="6E38262C" w14:textId="77777777" w:rsidR="00B5479C" w:rsidRPr="009744CA" w:rsidRDefault="00136AB6" w:rsidP="0012453A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AC</w:t>
          </w:r>
          <w:r w:rsidR="00955C1A">
            <w:rPr>
              <w:b/>
              <w:sz w:val="28"/>
            </w:rPr>
            <w:t>DIGITE</w:t>
          </w:r>
          <w:r w:rsidR="0003080E">
            <w:rPr>
              <w:b/>
              <w:sz w:val="28"/>
            </w:rPr>
            <w:t xml:space="preserve"> </w:t>
          </w:r>
          <w:r w:rsidR="0012453A">
            <w:rPr>
              <w:b/>
              <w:sz w:val="28"/>
            </w:rPr>
            <w:t xml:space="preserve">EL </w:t>
          </w:r>
          <w:r w:rsidR="0003080E">
            <w:rPr>
              <w:b/>
              <w:sz w:val="28"/>
            </w:rPr>
            <w:t xml:space="preserve">NOMBRE DE UNIDAD ADMINISTRATIVA </w:t>
          </w:r>
          <w:r w:rsidR="00955C1A">
            <w:rPr>
              <w:b/>
              <w:sz w:val="28"/>
            </w:rPr>
            <w:t>(</w:t>
          </w:r>
          <w:r w:rsidR="0012453A">
            <w:rPr>
              <w:b/>
              <w:sz w:val="28"/>
            </w:rPr>
            <w:t xml:space="preserve">ARIAL 14 </w:t>
          </w:r>
          <w:r w:rsidR="0003080E">
            <w:rPr>
              <w:b/>
              <w:sz w:val="28"/>
            </w:rPr>
            <w:t>NEGRITA</w:t>
          </w:r>
          <w:r w:rsidR="00955C1A">
            <w:rPr>
              <w:b/>
              <w:sz w:val="28"/>
            </w:rPr>
            <w:t>)</w:t>
          </w:r>
        </w:p>
        <w:p w14:paraId="7B1D6A14" w14:textId="77777777" w:rsidR="00B5479C" w:rsidRDefault="00C10CE6" w:rsidP="00F13D80">
          <w:pPr>
            <w:jc w:val="center"/>
            <w:rPr>
              <w:b/>
            </w:rPr>
          </w:pPr>
          <w:r>
            <w:rPr>
              <w:b/>
            </w:rPr>
            <w:t xml:space="preserve">MINUTA </w:t>
          </w:r>
        </w:p>
        <w:p w14:paraId="327B8A76" w14:textId="77777777" w:rsidR="002335B0" w:rsidRDefault="00136AB6" w:rsidP="00136AB6">
          <w:pPr>
            <w:jc w:val="center"/>
          </w:pPr>
          <w:r>
            <w:rPr>
              <w:b/>
              <w:szCs w:val="28"/>
            </w:rPr>
            <w:t xml:space="preserve">REUNIÓN </w:t>
          </w:r>
          <w:r w:rsidR="002335B0" w:rsidRPr="007953FC">
            <w:rPr>
              <w:b/>
              <w:szCs w:val="28"/>
            </w:rPr>
            <w:t xml:space="preserve">EXTERNA </w:t>
          </w:r>
          <w:proofErr w:type="gramStart"/>
          <w:r w:rsidR="002335B0" w:rsidRPr="007953FC">
            <w:rPr>
              <w:b/>
              <w:szCs w:val="28"/>
            </w:rPr>
            <w:t>No._</w:t>
          </w:r>
          <w:proofErr w:type="gramEnd"/>
          <w:r w:rsidR="002335B0" w:rsidRPr="007953FC">
            <w:rPr>
              <w:b/>
              <w:szCs w:val="28"/>
            </w:rPr>
            <w:t>______</w:t>
          </w:r>
        </w:p>
      </w:tc>
      <w:tc>
        <w:tcPr>
          <w:tcW w:w="2693" w:type="dxa"/>
          <w:shd w:val="clear" w:color="auto" w:fill="auto"/>
        </w:tcPr>
        <w:p w14:paraId="487B9AD2" w14:textId="77777777" w:rsidR="00B5479C" w:rsidRDefault="00B5479C" w:rsidP="009744CA">
          <w:pPr>
            <w:pStyle w:val="Encabezado"/>
            <w:jc w:val="right"/>
          </w:pPr>
        </w:p>
        <w:p w14:paraId="48EF4ED8" w14:textId="77777777" w:rsidR="005F7A8E" w:rsidRDefault="005F7A8E" w:rsidP="00955C1A">
          <w:pPr>
            <w:pStyle w:val="Encabezado"/>
            <w:jc w:val="right"/>
          </w:pPr>
          <w:r w:rsidRPr="009744CA">
            <w:rPr>
              <w:sz w:val="20"/>
            </w:rPr>
            <w:t>F</w:t>
          </w:r>
          <w:r w:rsidR="00955C1A">
            <w:rPr>
              <w:sz w:val="20"/>
            </w:rPr>
            <w:t>__</w:t>
          </w:r>
          <w:r w:rsidRPr="009744CA">
            <w:rPr>
              <w:sz w:val="20"/>
            </w:rPr>
            <w:t>-v01-</w:t>
          </w:r>
          <w:r w:rsidR="00955C1A">
            <w:rPr>
              <w:sz w:val="20"/>
            </w:rPr>
            <w:t>_</w:t>
          </w:r>
          <w:r w:rsidR="0003080E">
            <w:rPr>
              <w:sz w:val="20"/>
            </w:rPr>
            <w:t>_</w:t>
          </w:r>
          <w:r w:rsidRPr="009744CA">
            <w:rPr>
              <w:sz w:val="20"/>
            </w:rPr>
            <w:t>-P</w:t>
          </w:r>
          <w:r w:rsidR="00955C1A">
            <w:rPr>
              <w:sz w:val="20"/>
            </w:rPr>
            <w:t>__</w:t>
          </w:r>
          <w:r w:rsidRPr="009744CA">
            <w:rPr>
              <w:sz w:val="20"/>
            </w:rPr>
            <w:t>-v</w:t>
          </w:r>
          <w:r w:rsidR="00955C1A">
            <w:rPr>
              <w:sz w:val="20"/>
            </w:rPr>
            <w:t>__</w:t>
          </w:r>
        </w:p>
      </w:tc>
    </w:tr>
  </w:tbl>
  <w:p w14:paraId="51F18E26" w14:textId="77777777" w:rsidR="00341BAA" w:rsidRDefault="00341BAA" w:rsidP="00C42E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F7D73C0"/>
    <w:multiLevelType w:val="hybridMultilevel"/>
    <w:tmpl w:val="623E6BC4"/>
    <w:lvl w:ilvl="0" w:tplc="C5B6745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sz w:val="24"/>
        <w:szCs w:val="24"/>
      </w:rPr>
    </w:lvl>
    <w:lvl w:ilvl="1" w:tplc="100A0019">
      <w:start w:val="1"/>
      <w:numFmt w:val="lowerLetter"/>
      <w:lvlText w:val="%2."/>
      <w:lvlJc w:val="left"/>
      <w:pPr>
        <w:ind w:left="1505" w:hanging="360"/>
      </w:pPr>
    </w:lvl>
    <w:lvl w:ilvl="2" w:tplc="100A001B" w:tentative="1">
      <w:start w:val="1"/>
      <w:numFmt w:val="lowerRoman"/>
      <w:lvlText w:val="%3."/>
      <w:lvlJc w:val="right"/>
      <w:pPr>
        <w:ind w:left="2225" w:hanging="180"/>
      </w:pPr>
    </w:lvl>
    <w:lvl w:ilvl="3" w:tplc="100A000F" w:tentative="1">
      <w:start w:val="1"/>
      <w:numFmt w:val="decimal"/>
      <w:lvlText w:val="%4."/>
      <w:lvlJc w:val="left"/>
      <w:pPr>
        <w:ind w:left="2945" w:hanging="360"/>
      </w:pPr>
    </w:lvl>
    <w:lvl w:ilvl="4" w:tplc="100A0019" w:tentative="1">
      <w:start w:val="1"/>
      <w:numFmt w:val="lowerLetter"/>
      <w:lvlText w:val="%5."/>
      <w:lvlJc w:val="left"/>
      <w:pPr>
        <w:ind w:left="3665" w:hanging="360"/>
      </w:pPr>
    </w:lvl>
    <w:lvl w:ilvl="5" w:tplc="100A001B" w:tentative="1">
      <w:start w:val="1"/>
      <w:numFmt w:val="lowerRoman"/>
      <w:lvlText w:val="%6."/>
      <w:lvlJc w:val="right"/>
      <w:pPr>
        <w:ind w:left="4385" w:hanging="180"/>
      </w:pPr>
    </w:lvl>
    <w:lvl w:ilvl="6" w:tplc="100A000F" w:tentative="1">
      <w:start w:val="1"/>
      <w:numFmt w:val="decimal"/>
      <w:lvlText w:val="%7."/>
      <w:lvlJc w:val="left"/>
      <w:pPr>
        <w:ind w:left="5105" w:hanging="360"/>
      </w:pPr>
    </w:lvl>
    <w:lvl w:ilvl="7" w:tplc="100A0019" w:tentative="1">
      <w:start w:val="1"/>
      <w:numFmt w:val="lowerLetter"/>
      <w:lvlText w:val="%8."/>
      <w:lvlJc w:val="left"/>
      <w:pPr>
        <w:ind w:left="5825" w:hanging="360"/>
      </w:pPr>
    </w:lvl>
    <w:lvl w:ilvl="8" w:tplc="1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B7F1ABA"/>
    <w:multiLevelType w:val="hybridMultilevel"/>
    <w:tmpl w:val="1356510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1B9C"/>
    <w:multiLevelType w:val="hybridMultilevel"/>
    <w:tmpl w:val="D5B89B8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B732E"/>
    <w:multiLevelType w:val="hybridMultilevel"/>
    <w:tmpl w:val="623E6BC4"/>
    <w:lvl w:ilvl="0" w:tplc="C5B6745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505" w:hanging="360"/>
      </w:pPr>
    </w:lvl>
    <w:lvl w:ilvl="2" w:tplc="100A001B" w:tentative="1">
      <w:start w:val="1"/>
      <w:numFmt w:val="lowerRoman"/>
      <w:lvlText w:val="%3."/>
      <w:lvlJc w:val="right"/>
      <w:pPr>
        <w:ind w:left="2225" w:hanging="180"/>
      </w:pPr>
    </w:lvl>
    <w:lvl w:ilvl="3" w:tplc="100A000F" w:tentative="1">
      <w:start w:val="1"/>
      <w:numFmt w:val="decimal"/>
      <w:lvlText w:val="%4."/>
      <w:lvlJc w:val="left"/>
      <w:pPr>
        <w:ind w:left="2945" w:hanging="360"/>
      </w:pPr>
    </w:lvl>
    <w:lvl w:ilvl="4" w:tplc="100A0019" w:tentative="1">
      <w:start w:val="1"/>
      <w:numFmt w:val="lowerLetter"/>
      <w:lvlText w:val="%5."/>
      <w:lvlJc w:val="left"/>
      <w:pPr>
        <w:ind w:left="3665" w:hanging="360"/>
      </w:pPr>
    </w:lvl>
    <w:lvl w:ilvl="5" w:tplc="100A001B" w:tentative="1">
      <w:start w:val="1"/>
      <w:numFmt w:val="lowerRoman"/>
      <w:lvlText w:val="%6."/>
      <w:lvlJc w:val="right"/>
      <w:pPr>
        <w:ind w:left="4385" w:hanging="180"/>
      </w:pPr>
    </w:lvl>
    <w:lvl w:ilvl="6" w:tplc="100A000F" w:tentative="1">
      <w:start w:val="1"/>
      <w:numFmt w:val="decimal"/>
      <w:lvlText w:val="%7."/>
      <w:lvlJc w:val="left"/>
      <w:pPr>
        <w:ind w:left="5105" w:hanging="360"/>
      </w:pPr>
    </w:lvl>
    <w:lvl w:ilvl="7" w:tplc="100A0019" w:tentative="1">
      <w:start w:val="1"/>
      <w:numFmt w:val="lowerLetter"/>
      <w:lvlText w:val="%8."/>
      <w:lvlJc w:val="left"/>
      <w:pPr>
        <w:ind w:left="5825" w:hanging="360"/>
      </w:pPr>
    </w:lvl>
    <w:lvl w:ilvl="8" w:tplc="1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7DA53FC"/>
    <w:multiLevelType w:val="hybridMultilevel"/>
    <w:tmpl w:val="AF62DADA"/>
    <w:lvl w:ilvl="0" w:tplc="C71060EC">
      <w:start w:val="1"/>
      <w:numFmt w:val="lowerLetter"/>
      <w:lvlText w:val="%1)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3DEC3D05"/>
    <w:multiLevelType w:val="hybridMultilevel"/>
    <w:tmpl w:val="623E6BC4"/>
    <w:lvl w:ilvl="0" w:tplc="C5B6745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505" w:hanging="360"/>
      </w:pPr>
    </w:lvl>
    <w:lvl w:ilvl="2" w:tplc="100A001B" w:tentative="1">
      <w:start w:val="1"/>
      <w:numFmt w:val="lowerRoman"/>
      <w:lvlText w:val="%3."/>
      <w:lvlJc w:val="right"/>
      <w:pPr>
        <w:ind w:left="2225" w:hanging="180"/>
      </w:pPr>
    </w:lvl>
    <w:lvl w:ilvl="3" w:tplc="100A000F" w:tentative="1">
      <w:start w:val="1"/>
      <w:numFmt w:val="decimal"/>
      <w:lvlText w:val="%4."/>
      <w:lvlJc w:val="left"/>
      <w:pPr>
        <w:ind w:left="2945" w:hanging="360"/>
      </w:pPr>
    </w:lvl>
    <w:lvl w:ilvl="4" w:tplc="100A0019" w:tentative="1">
      <w:start w:val="1"/>
      <w:numFmt w:val="lowerLetter"/>
      <w:lvlText w:val="%5."/>
      <w:lvlJc w:val="left"/>
      <w:pPr>
        <w:ind w:left="3665" w:hanging="360"/>
      </w:pPr>
    </w:lvl>
    <w:lvl w:ilvl="5" w:tplc="100A001B" w:tentative="1">
      <w:start w:val="1"/>
      <w:numFmt w:val="lowerRoman"/>
      <w:lvlText w:val="%6."/>
      <w:lvlJc w:val="right"/>
      <w:pPr>
        <w:ind w:left="4385" w:hanging="180"/>
      </w:pPr>
    </w:lvl>
    <w:lvl w:ilvl="6" w:tplc="100A000F" w:tentative="1">
      <w:start w:val="1"/>
      <w:numFmt w:val="decimal"/>
      <w:lvlText w:val="%7."/>
      <w:lvlJc w:val="left"/>
      <w:pPr>
        <w:ind w:left="5105" w:hanging="360"/>
      </w:pPr>
    </w:lvl>
    <w:lvl w:ilvl="7" w:tplc="100A0019" w:tentative="1">
      <w:start w:val="1"/>
      <w:numFmt w:val="lowerLetter"/>
      <w:lvlText w:val="%8."/>
      <w:lvlJc w:val="left"/>
      <w:pPr>
        <w:ind w:left="5825" w:hanging="360"/>
      </w:pPr>
    </w:lvl>
    <w:lvl w:ilvl="8" w:tplc="1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42C53F70"/>
    <w:multiLevelType w:val="hybridMultilevel"/>
    <w:tmpl w:val="508EF26A"/>
    <w:lvl w:ilvl="0" w:tplc="50DC6766">
      <w:start w:val="3"/>
      <w:numFmt w:val="lowerLetter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81467E"/>
    <w:multiLevelType w:val="hybridMultilevel"/>
    <w:tmpl w:val="5BE286B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F01DE"/>
    <w:multiLevelType w:val="hybridMultilevel"/>
    <w:tmpl w:val="5E0A43FC"/>
    <w:lvl w:ilvl="0" w:tplc="100A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5B175C3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C753E74"/>
    <w:multiLevelType w:val="hybridMultilevel"/>
    <w:tmpl w:val="01F2DF96"/>
    <w:lvl w:ilvl="0" w:tplc="BACEF9F0">
      <w:start w:val="3"/>
      <w:numFmt w:val="lowerLetter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 w16cid:durableId="2116944393">
    <w:abstractNumId w:val="10"/>
  </w:num>
  <w:num w:numId="2" w16cid:durableId="1450662832">
    <w:abstractNumId w:val="11"/>
  </w:num>
  <w:num w:numId="3" w16cid:durableId="87360524">
    <w:abstractNumId w:val="5"/>
  </w:num>
  <w:num w:numId="4" w16cid:durableId="1978992800">
    <w:abstractNumId w:val="7"/>
  </w:num>
  <w:num w:numId="5" w16cid:durableId="1252010623">
    <w:abstractNumId w:val="2"/>
  </w:num>
  <w:num w:numId="6" w16cid:durableId="1155954610">
    <w:abstractNumId w:val="0"/>
  </w:num>
  <w:num w:numId="7" w16cid:durableId="3115641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6069324">
    <w:abstractNumId w:val="1"/>
  </w:num>
  <w:num w:numId="9" w16cid:durableId="189950136">
    <w:abstractNumId w:val="9"/>
  </w:num>
  <w:num w:numId="10" w16cid:durableId="1618565114">
    <w:abstractNumId w:val="6"/>
  </w:num>
  <w:num w:numId="11" w16cid:durableId="1105072395">
    <w:abstractNumId w:val="4"/>
  </w:num>
  <w:num w:numId="12" w16cid:durableId="709577069">
    <w:abstractNumId w:val="3"/>
  </w:num>
  <w:num w:numId="13" w16cid:durableId="9959111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BE"/>
    <w:rsid w:val="0000266C"/>
    <w:rsid w:val="0003080E"/>
    <w:rsid w:val="000364F6"/>
    <w:rsid w:val="00047F99"/>
    <w:rsid w:val="00060DB9"/>
    <w:rsid w:val="00062CDA"/>
    <w:rsid w:val="00070C24"/>
    <w:rsid w:val="00080743"/>
    <w:rsid w:val="00080AE8"/>
    <w:rsid w:val="000851BD"/>
    <w:rsid w:val="000901B4"/>
    <w:rsid w:val="00092C7F"/>
    <w:rsid w:val="00093104"/>
    <w:rsid w:val="00095B6B"/>
    <w:rsid w:val="00097732"/>
    <w:rsid w:val="000B204B"/>
    <w:rsid w:val="000B4467"/>
    <w:rsid w:val="000C277F"/>
    <w:rsid w:val="000D4889"/>
    <w:rsid w:val="000D4A26"/>
    <w:rsid w:val="000D6410"/>
    <w:rsid w:val="000F1228"/>
    <w:rsid w:val="000F6119"/>
    <w:rsid w:val="0011032C"/>
    <w:rsid w:val="0011041A"/>
    <w:rsid w:val="00112E2A"/>
    <w:rsid w:val="001131EF"/>
    <w:rsid w:val="00120650"/>
    <w:rsid w:val="00122BFB"/>
    <w:rsid w:val="0012453A"/>
    <w:rsid w:val="00124642"/>
    <w:rsid w:val="001256BA"/>
    <w:rsid w:val="0013358E"/>
    <w:rsid w:val="00134B60"/>
    <w:rsid w:val="00136AB6"/>
    <w:rsid w:val="00150431"/>
    <w:rsid w:val="0015799D"/>
    <w:rsid w:val="00161020"/>
    <w:rsid w:val="00162770"/>
    <w:rsid w:val="00166F61"/>
    <w:rsid w:val="00167311"/>
    <w:rsid w:val="001676CB"/>
    <w:rsid w:val="0017020E"/>
    <w:rsid w:val="00171996"/>
    <w:rsid w:val="00174FAC"/>
    <w:rsid w:val="00180FDB"/>
    <w:rsid w:val="00183829"/>
    <w:rsid w:val="00184BDA"/>
    <w:rsid w:val="001855DF"/>
    <w:rsid w:val="00190964"/>
    <w:rsid w:val="0019353C"/>
    <w:rsid w:val="00197B86"/>
    <w:rsid w:val="001A5B00"/>
    <w:rsid w:val="001B037F"/>
    <w:rsid w:val="001B088E"/>
    <w:rsid w:val="001B6354"/>
    <w:rsid w:val="001C1611"/>
    <w:rsid w:val="001C1994"/>
    <w:rsid w:val="001C6A64"/>
    <w:rsid w:val="001D25AE"/>
    <w:rsid w:val="001D57B8"/>
    <w:rsid w:val="001F1564"/>
    <w:rsid w:val="001F41F4"/>
    <w:rsid w:val="001F657C"/>
    <w:rsid w:val="0021185D"/>
    <w:rsid w:val="00220B98"/>
    <w:rsid w:val="0022734E"/>
    <w:rsid w:val="002335B0"/>
    <w:rsid w:val="0024643F"/>
    <w:rsid w:val="00252C4C"/>
    <w:rsid w:val="00257A52"/>
    <w:rsid w:val="002666FA"/>
    <w:rsid w:val="00275192"/>
    <w:rsid w:val="00281DF7"/>
    <w:rsid w:val="002838C5"/>
    <w:rsid w:val="002A1B4A"/>
    <w:rsid w:val="002B592E"/>
    <w:rsid w:val="002C15CC"/>
    <w:rsid w:val="002C4891"/>
    <w:rsid w:val="002D3310"/>
    <w:rsid w:val="002D3929"/>
    <w:rsid w:val="002E10E5"/>
    <w:rsid w:val="002F27D5"/>
    <w:rsid w:val="002F6C7B"/>
    <w:rsid w:val="00301C49"/>
    <w:rsid w:val="00312F7C"/>
    <w:rsid w:val="00315C36"/>
    <w:rsid w:val="003230E0"/>
    <w:rsid w:val="00326C90"/>
    <w:rsid w:val="00335E5A"/>
    <w:rsid w:val="003372B1"/>
    <w:rsid w:val="00341BAA"/>
    <w:rsid w:val="00342DA6"/>
    <w:rsid w:val="00351857"/>
    <w:rsid w:val="0035217B"/>
    <w:rsid w:val="00366CFE"/>
    <w:rsid w:val="00376BDA"/>
    <w:rsid w:val="00376D75"/>
    <w:rsid w:val="00387FC5"/>
    <w:rsid w:val="003A0FD5"/>
    <w:rsid w:val="003A51F1"/>
    <w:rsid w:val="003B3C0D"/>
    <w:rsid w:val="003C4288"/>
    <w:rsid w:val="003C733F"/>
    <w:rsid w:val="003D17E8"/>
    <w:rsid w:val="003D40CE"/>
    <w:rsid w:val="003D60A7"/>
    <w:rsid w:val="003E27DE"/>
    <w:rsid w:val="003F1DC5"/>
    <w:rsid w:val="003F4342"/>
    <w:rsid w:val="003F4369"/>
    <w:rsid w:val="003F6142"/>
    <w:rsid w:val="004147DF"/>
    <w:rsid w:val="00430BB0"/>
    <w:rsid w:val="00432624"/>
    <w:rsid w:val="0043271F"/>
    <w:rsid w:val="00436440"/>
    <w:rsid w:val="00445E02"/>
    <w:rsid w:val="00452764"/>
    <w:rsid w:val="00454393"/>
    <w:rsid w:val="00461FD4"/>
    <w:rsid w:val="00475832"/>
    <w:rsid w:val="004D385F"/>
    <w:rsid w:val="004D4E6A"/>
    <w:rsid w:val="004D6535"/>
    <w:rsid w:val="004F5F60"/>
    <w:rsid w:val="004F79C0"/>
    <w:rsid w:val="00502659"/>
    <w:rsid w:val="00516DF5"/>
    <w:rsid w:val="00523561"/>
    <w:rsid w:val="00524D66"/>
    <w:rsid w:val="00530CBC"/>
    <w:rsid w:val="00543961"/>
    <w:rsid w:val="0054792A"/>
    <w:rsid w:val="00552009"/>
    <w:rsid w:val="005602D5"/>
    <w:rsid w:val="005622B6"/>
    <w:rsid w:val="00572FA5"/>
    <w:rsid w:val="005743EE"/>
    <w:rsid w:val="00576272"/>
    <w:rsid w:val="00577C2F"/>
    <w:rsid w:val="005823F8"/>
    <w:rsid w:val="00597D4C"/>
    <w:rsid w:val="005A00C5"/>
    <w:rsid w:val="005A206C"/>
    <w:rsid w:val="005B301C"/>
    <w:rsid w:val="005B3F14"/>
    <w:rsid w:val="005B6CCD"/>
    <w:rsid w:val="005B732C"/>
    <w:rsid w:val="005C198D"/>
    <w:rsid w:val="005C1B9C"/>
    <w:rsid w:val="005D1E0A"/>
    <w:rsid w:val="005D4BBE"/>
    <w:rsid w:val="005D5BAE"/>
    <w:rsid w:val="005F21F7"/>
    <w:rsid w:val="005F7A8E"/>
    <w:rsid w:val="006004E0"/>
    <w:rsid w:val="0060149F"/>
    <w:rsid w:val="00604874"/>
    <w:rsid w:val="00611792"/>
    <w:rsid w:val="00625623"/>
    <w:rsid w:val="00625C75"/>
    <w:rsid w:val="0063340E"/>
    <w:rsid w:val="006357E0"/>
    <w:rsid w:val="00642403"/>
    <w:rsid w:val="00646BBE"/>
    <w:rsid w:val="006523FB"/>
    <w:rsid w:val="00653143"/>
    <w:rsid w:val="006569A9"/>
    <w:rsid w:val="0066469B"/>
    <w:rsid w:val="00672D1B"/>
    <w:rsid w:val="0067710C"/>
    <w:rsid w:val="00690780"/>
    <w:rsid w:val="006B2288"/>
    <w:rsid w:val="006B6D1B"/>
    <w:rsid w:val="006C19D4"/>
    <w:rsid w:val="006D4FEC"/>
    <w:rsid w:val="006E6B85"/>
    <w:rsid w:val="00702B40"/>
    <w:rsid w:val="0071757E"/>
    <w:rsid w:val="00737640"/>
    <w:rsid w:val="00754DB3"/>
    <w:rsid w:val="0075650B"/>
    <w:rsid w:val="00762352"/>
    <w:rsid w:val="00762CBB"/>
    <w:rsid w:val="0077253C"/>
    <w:rsid w:val="0077426A"/>
    <w:rsid w:val="007953FC"/>
    <w:rsid w:val="00797A85"/>
    <w:rsid w:val="007B1313"/>
    <w:rsid w:val="007B1E37"/>
    <w:rsid w:val="007B2A49"/>
    <w:rsid w:val="007B3B25"/>
    <w:rsid w:val="007C08E8"/>
    <w:rsid w:val="007C1EEE"/>
    <w:rsid w:val="007D073B"/>
    <w:rsid w:val="007D143B"/>
    <w:rsid w:val="007D17DC"/>
    <w:rsid w:val="007E08AC"/>
    <w:rsid w:val="007F275B"/>
    <w:rsid w:val="007F374B"/>
    <w:rsid w:val="00805CAD"/>
    <w:rsid w:val="00814154"/>
    <w:rsid w:val="00823C73"/>
    <w:rsid w:val="00823DD8"/>
    <w:rsid w:val="00836535"/>
    <w:rsid w:val="00836F1D"/>
    <w:rsid w:val="00841B77"/>
    <w:rsid w:val="008440CE"/>
    <w:rsid w:val="00846E69"/>
    <w:rsid w:val="008476AF"/>
    <w:rsid w:val="00847DDD"/>
    <w:rsid w:val="00851825"/>
    <w:rsid w:val="00856097"/>
    <w:rsid w:val="00865ACF"/>
    <w:rsid w:val="008826A3"/>
    <w:rsid w:val="00887FE1"/>
    <w:rsid w:val="00891777"/>
    <w:rsid w:val="008A2799"/>
    <w:rsid w:val="008A494A"/>
    <w:rsid w:val="008A5403"/>
    <w:rsid w:val="008A72A4"/>
    <w:rsid w:val="008A72FA"/>
    <w:rsid w:val="008B036C"/>
    <w:rsid w:val="008B75D2"/>
    <w:rsid w:val="008C7491"/>
    <w:rsid w:val="008D291A"/>
    <w:rsid w:val="008D431C"/>
    <w:rsid w:val="008D516C"/>
    <w:rsid w:val="008E77FD"/>
    <w:rsid w:val="008F1B04"/>
    <w:rsid w:val="008F33E0"/>
    <w:rsid w:val="009008E9"/>
    <w:rsid w:val="00900FE0"/>
    <w:rsid w:val="0090144C"/>
    <w:rsid w:val="00904126"/>
    <w:rsid w:val="00905522"/>
    <w:rsid w:val="00906427"/>
    <w:rsid w:val="00912E76"/>
    <w:rsid w:val="00941A03"/>
    <w:rsid w:val="00942BA1"/>
    <w:rsid w:val="009457BA"/>
    <w:rsid w:val="00953630"/>
    <w:rsid w:val="00955C1A"/>
    <w:rsid w:val="00960343"/>
    <w:rsid w:val="0096643E"/>
    <w:rsid w:val="00970CC9"/>
    <w:rsid w:val="009744CA"/>
    <w:rsid w:val="0097691A"/>
    <w:rsid w:val="009855C9"/>
    <w:rsid w:val="009A6B02"/>
    <w:rsid w:val="009B5F64"/>
    <w:rsid w:val="009E7D92"/>
    <w:rsid w:val="00A003D3"/>
    <w:rsid w:val="00A06D97"/>
    <w:rsid w:val="00A14BCD"/>
    <w:rsid w:val="00A1519F"/>
    <w:rsid w:val="00A17673"/>
    <w:rsid w:val="00A31A2E"/>
    <w:rsid w:val="00A32825"/>
    <w:rsid w:val="00A33882"/>
    <w:rsid w:val="00A53E1E"/>
    <w:rsid w:val="00A573CD"/>
    <w:rsid w:val="00A60A26"/>
    <w:rsid w:val="00A65CC5"/>
    <w:rsid w:val="00A77949"/>
    <w:rsid w:val="00A8303D"/>
    <w:rsid w:val="00A835EA"/>
    <w:rsid w:val="00A84FC2"/>
    <w:rsid w:val="00A85490"/>
    <w:rsid w:val="00A92235"/>
    <w:rsid w:val="00A9721B"/>
    <w:rsid w:val="00AA1F80"/>
    <w:rsid w:val="00AA232A"/>
    <w:rsid w:val="00AA6E62"/>
    <w:rsid w:val="00AB31A0"/>
    <w:rsid w:val="00AB4FA6"/>
    <w:rsid w:val="00AC5E67"/>
    <w:rsid w:val="00AC6728"/>
    <w:rsid w:val="00AC74B0"/>
    <w:rsid w:val="00AD6B33"/>
    <w:rsid w:val="00AF45C3"/>
    <w:rsid w:val="00AF48DE"/>
    <w:rsid w:val="00AF5BAD"/>
    <w:rsid w:val="00B02B22"/>
    <w:rsid w:val="00B12F45"/>
    <w:rsid w:val="00B136AC"/>
    <w:rsid w:val="00B13C2D"/>
    <w:rsid w:val="00B303B0"/>
    <w:rsid w:val="00B33413"/>
    <w:rsid w:val="00B41219"/>
    <w:rsid w:val="00B429E4"/>
    <w:rsid w:val="00B43D69"/>
    <w:rsid w:val="00B4515A"/>
    <w:rsid w:val="00B52514"/>
    <w:rsid w:val="00B5479C"/>
    <w:rsid w:val="00B662CF"/>
    <w:rsid w:val="00B712F4"/>
    <w:rsid w:val="00B7585E"/>
    <w:rsid w:val="00B85CA7"/>
    <w:rsid w:val="00B95F7E"/>
    <w:rsid w:val="00BA2843"/>
    <w:rsid w:val="00BA6569"/>
    <w:rsid w:val="00BA770B"/>
    <w:rsid w:val="00BB08E0"/>
    <w:rsid w:val="00BB1336"/>
    <w:rsid w:val="00BB4775"/>
    <w:rsid w:val="00BB629E"/>
    <w:rsid w:val="00BD1C15"/>
    <w:rsid w:val="00BD4128"/>
    <w:rsid w:val="00BD7278"/>
    <w:rsid w:val="00BE15B6"/>
    <w:rsid w:val="00BE4A0F"/>
    <w:rsid w:val="00BE5383"/>
    <w:rsid w:val="00BF54B8"/>
    <w:rsid w:val="00BF680C"/>
    <w:rsid w:val="00C050A3"/>
    <w:rsid w:val="00C06EB8"/>
    <w:rsid w:val="00C10CE6"/>
    <w:rsid w:val="00C1112A"/>
    <w:rsid w:val="00C11DAB"/>
    <w:rsid w:val="00C17D1E"/>
    <w:rsid w:val="00C25B9E"/>
    <w:rsid w:val="00C34DDA"/>
    <w:rsid w:val="00C377B3"/>
    <w:rsid w:val="00C40C4B"/>
    <w:rsid w:val="00C4259F"/>
    <w:rsid w:val="00C42E86"/>
    <w:rsid w:val="00C43BB3"/>
    <w:rsid w:val="00C4591E"/>
    <w:rsid w:val="00C66CAC"/>
    <w:rsid w:val="00C71559"/>
    <w:rsid w:val="00C737D1"/>
    <w:rsid w:val="00C8005F"/>
    <w:rsid w:val="00C85D72"/>
    <w:rsid w:val="00CA44FC"/>
    <w:rsid w:val="00CA76F2"/>
    <w:rsid w:val="00CD0732"/>
    <w:rsid w:val="00CD6C5A"/>
    <w:rsid w:val="00CE434C"/>
    <w:rsid w:val="00D01D18"/>
    <w:rsid w:val="00D049B3"/>
    <w:rsid w:val="00D12BB8"/>
    <w:rsid w:val="00D1406A"/>
    <w:rsid w:val="00D21B3F"/>
    <w:rsid w:val="00D21D60"/>
    <w:rsid w:val="00D22E74"/>
    <w:rsid w:val="00D23F86"/>
    <w:rsid w:val="00D2487E"/>
    <w:rsid w:val="00D34FDF"/>
    <w:rsid w:val="00D543BA"/>
    <w:rsid w:val="00D712D6"/>
    <w:rsid w:val="00D805AB"/>
    <w:rsid w:val="00D83524"/>
    <w:rsid w:val="00D837F3"/>
    <w:rsid w:val="00D85EE4"/>
    <w:rsid w:val="00D94111"/>
    <w:rsid w:val="00D95759"/>
    <w:rsid w:val="00DA2039"/>
    <w:rsid w:val="00DB22E0"/>
    <w:rsid w:val="00DB5B54"/>
    <w:rsid w:val="00DB5F42"/>
    <w:rsid w:val="00DD346B"/>
    <w:rsid w:val="00DD412E"/>
    <w:rsid w:val="00DF2AF7"/>
    <w:rsid w:val="00DF32C7"/>
    <w:rsid w:val="00E216AF"/>
    <w:rsid w:val="00E22344"/>
    <w:rsid w:val="00E22563"/>
    <w:rsid w:val="00E27CAF"/>
    <w:rsid w:val="00E449FF"/>
    <w:rsid w:val="00E510A3"/>
    <w:rsid w:val="00E5126F"/>
    <w:rsid w:val="00E552C0"/>
    <w:rsid w:val="00E57B35"/>
    <w:rsid w:val="00E65D1A"/>
    <w:rsid w:val="00E67D4F"/>
    <w:rsid w:val="00E7075C"/>
    <w:rsid w:val="00E7476F"/>
    <w:rsid w:val="00E7653C"/>
    <w:rsid w:val="00E86493"/>
    <w:rsid w:val="00E94421"/>
    <w:rsid w:val="00EA0A2D"/>
    <w:rsid w:val="00EA4065"/>
    <w:rsid w:val="00EA5101"/>
    <w:rsid w:val="00EB4973"/>
    <w:rsid w:val="00EC733D"/>
    <w:rsid w:val="00ED4FB2"/>
    <w:rsid w:val="00EF21E0"/>
    <w:rsid w:val="00EF3B28"/>
    <w:rsid w:val="00F06105"/>
    <w:rsid w:val="00F067A8"/>
    <w:rsid w:val="00F100CF"/>
    <w:rsid w:val="00F13D80"/>
    <w:rsid w:val="00F13E6B"/>
    <w:rsid w:val="00F16872"/>
    <w:rsid w:val="00F2451C"/>
    <w:rsid w:val="00F2555D"/>
    <w:rsid w:val="00F264EF"/>
    <w:rsid w:val="00F306C9"/>
    <w:rsid w:val="00F31530"/>
    <w:rsid w:val="00F33698"/>
    <w:rsid w:val="00F36986"/>
    <w:rsid w:val="00F55BB6"/>
    <w:rsid w:val="00F6160D"/>
    <w:rsid w:val="00F62CCF"/>
    <w:rsid w:val="00F633CD"/>
    <w:rsid w:val="00F644E1"/>
    <w:rsid w:val="00F710D0"/>
    <w:rsid w:val="00F71887"/>
    <w:rsid w:val="00F71C28"/>
    <w:rsid w:val="00F813BF"/>
    <w:rsid w:val="00F8742C"/>
    <w:rsid w:val="00F935E7"/>
    <w:rsid w:val="00F95747"/>
    <w:rsid w:val="00FA19D1"/>
    <w:rsid w:val="00FB0EBE"/>
    <w:rsid w:val="00FE75B4"/>
    <w:rsid w:val="00FF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18665C0"/>
  <w15:docId w15:val="{EEF7F6F6-1C1F-49B0-886E-0B7402D9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B02"/>
    <w:rPr>
      <w:rFonts w:ascii="Arial" w:hAnsi="Arial"/>
      <w:sz w:val="24"/>
      <w:lang w:val="es-GT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lang w:val="es-MX"/>
    </w:rPr>
  </w:style>
  <w:style w:type="paragraph" w:styleId="Ttulo2">
    <w:name w:val="heading 2"/>
    <w:basedOn w:val="Normal"/>
    <w:next w:val="Normal"/>
    <w:link w:val="Ttulo2Car"/>
    <w:qFormat/>
    <w:pPr>
      <w:keepNext/>
      <w:outlineLvl w:val="1"/>
    </w:pPr>
    <w:rPr>
      <w:rFonts w:ascii="Tahoma" w:hAnsi="Tahoma"/>
      <w:lang w:val="es-MX"/>
    </w:rPr>
  </w:style>
  <w:style w:type="paragraph" w:styleId="Ttulo3">
    <w:name w:val="heading 3"/>
    <w:basedOn w:val="Normal"/>
    <w:next w:val="Normal"/>
    <w:qFormat/>
    <w:pPr>
      <w:keepNext/>
      <w:ind w:left="426" w:right="162"/>
      <w:jc w:val="both"/>
      <w:outlineLvl w:val="2"/>
    </w:pPr>
    <w:rPr>
      <w:rFonts w:ascii="Tahoma" w:hAnsi="Tahoma" w:cs="Tahoma"/>
      <w:b/>
      <w:bCs/>
      <w:i/>
      <w:iCs/>
      <w:lang w:val="es-MX"/>
    </w:rPr>
  </w:style>
  <w:style w:type="paragraph" w:styleId="Ttulo4">
    <w:name w:val="heading 4"/>
    <w:basedOn w:val="Normal"/>
    <w:next w:val="Normal"/>
    <w:qFormat/>
    <w:pPr>
      <w:keepNext/>
      <w:tabs>
        <w:tab w:val="left" w:pos="709"/>
      </w:tabs>
      <w:ind w:right="162"/>
      <w:outlineLvl w:val="3"/>
    </w:pPr>
    <w:rPr>
      <w:rFonts w:ascii="Tahoma" w:hAnsi="Tahoma" w:cs="Tahoma"/>
      <w:i/>
      <w:iCs/>
      <w:sz w:val="18"/>
    </w:rPr>
  </w:style>
  <w:style w:type="paragraph" w:styleId="Ttulo5">
    <w:name w:val="heading 5"/>
    <w:basedOn w:val="Normal"/>
    <w:next w:val="Normal"/>
    <w:qFormat/>
    <w:pPr>
      <w:keepNext/>
      <w:tabs>
        <w:tab w:val="left" w:pos="709"/>
      </w:tabs>
      <w:jc w:val="center"/>
      <w:outlineLvl w:val="4"/>
    </w:pPr>
    <w:rPr>
      <w:b/>
      <w:i/>
      <w:sz w:val="26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426" w:right="162"/>
      <w:jc w:val="both"/>
      <w:outlineLvl w:val="5"/>
    </w:pPr>
    <w:rPr>
      <w:rFonts w:ascii="Tahoma" w:hAnsi="Tahoma" w:cs="Tahoma"/>
    </w:rPr>
  </w:style>
  <w:style w:type="paragraph" w:styleId="Ttulo7">
    <w:name w:val="heading 7"/>
    <w:basedOn w:val="Normal"/>
    <w:next w:val="Normal"/>
    <w:qFormat/>
    <w:pPr>
      <w:keepNext/>
      <w:tabs>
        <w:tab w:val="left" w:pos="993"/>
        <w:tab w:val="left" w:pos="5387"/>
      </w:tabs>
      <w:ind w:left="426" w:right="162"/>
      <w:outlineLvl w:val="6"/>
    </w:pPr>
    <w:rPr>
      <w:rFonts w:ascii="Tahoma" w:hAnsi="Tahoma" w:cs="Tahoma"/>
      <w:b/>
      <w:bCs/>
      <w:i/>
      <w:iCs/>
      <w:sz w:val="22"/>
    </w:rPr>
  </w:style>
  <w:style w:type="paragraph" w:styleId="Ttulo8">
    <w:name w:val="heading 8"/>
    <w:basedOn w:val="Normal"/>
    <w:next w:val="Normal"/>
    <w:qFormat/>
    <w:pPr>
      <w:keepNext/>
      <w:tabs>
        <w:tab w:val="left" w:pos="921"/>
        <w:tab w:val="left" w:pos="2905"/>
        <w:tab w:val="left" w:pos="5536"/>
        <w:tab w:val="left" w:pos="7842"/>
      </w:tabs>
      <w:outlineLvl w:val="7"/>
    </w:pPr>
    <w:rPr>
      <w:rFonts w:ascii="Tahoma" w:hAnsi="Tahoma" w:cs="Tahoma"/>
      <w:i/>
      <w:iCs/>
      <w:sz w:val="18"/>
    </w:rPr>
  </w:style>
  <w:style w:type="paragraph" w:styleId="Ttulo9">
    <w:name w:val="heading 9"/>
    <w:basedOn w:val="Normal"/>
    <w:next w:val="Normal"/>
    <w:qFormat/>
    <w:pPr>
      <w:keepNext/>
      <w:tabs>
        <w:tab w:val="left" w:pos="7371"/>
      </w:tabs>
      <w:ind w:left="567" w:right="617"/>
      <w:jc w:val="both"/>
      <w:outlineLvl w:val="8"/>
    </w:pPr>
    <w:rPr>
      <w:rFonts w:ascii="Bookman Old Style" w:hAnsi="Bookman Old Style"/>
      <w:b/>
      <w:sz w:val="18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90"/>
      <w:jc w:val="center"/>
    </w:pPr>
    <w:rPr>
      <w:rFonts w:ascii="FrizQuadrata BT" w:hAnsi="FrizQuadrata BT"/>
      <w:b/>
      <w:sz w:val="18"/>
      <w:lang w:val="es-MX"/>
    </w:rPr>
  </w:style>
  <w:style w:type="paragraph" w:styleId="Sangradetextonormal">
    <w:name w:val="Body Text Indent"/>
    <w:basedOn w:val="Normal"/>
    <w:pPr>
      <w:ind w:firstLine="567"/>
    </w:pPr>
    <w:rPr>
      <w:lang w:val="es-ES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Arial" w:hAnsi="Arial"/>
      <w:sz w:val="24"/>
      <w:lang w:val="en-US" w:eastAsia="en-US" w:bidi="ar-SA"/>
    </w:rPr>
  </w:style>
  <w:style w:type="paragraph" w:styleId="Textoindependiente3">
    <w:name w:val="Body Text 3"/>
    <w:basedOn w:val="Normal"/>
    <w:pPr>
      <w:tabs>
        <w:tab w:val="left" w:pos="426"/>
      </w:tabs>
    </w:pPr>
    <w:rPr>
      <w:rFonts w:ascii="Tahoma" w:hAnsi="Tahoma" w:cs="Tahoma"/>
      <w:i/>
      <w:iCs/>
      <w:sz w:val="40"/>
    </w:rPr>
  </w:style>
  <w:style w:type="character" w:styleId="Hipervnculo">
    <w:name w:val="Hyperlink"/>
    <w:rPr>
      <w:rFonts w:ascii="Arial" w:hAnsi="Arial"/>
      <w:color w:val="0000FF"/>
      <w:sz w:val="24"/>
      <w:u w:val="single"/>
      <w:lang w:val="en-US" w:eastAsia="en-US" w:bidi="ar-SA"/>
    </w:rPr>
  </w:style>
  <w:style w:type="paragraph" w:styleId="Textoindependiente2">
    <w:name w:val="Body Text 2"/>
    <w:basedOn w:val="Normal"/>
    <w:pPr>
      <w:tabs>
        <w:tab w:val="left" w:pos="-720"/>
      </w:tabs>
      <w:suppressAutoHyphens/>
      <w:spacing w:line="360" w:lineRule="auto"/>
      <w:jc w:val="both"/>
    </w:pPr>
    <w:rPr>
      <w:lang w:val="es-ES_tradnl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Cs w:val="24"/>
      <w:lang w:val="es-MX" w:eastAsia="es-MX"/>
    </w:rPr>
  </w:style>
  <w:style w:type="paragraph" w:customStyle="1" w:styleId="Organizacin">
    <w:name w:val="Organización"/>
    <w:basedOn w:val="Textoindependiente"/>
    <w:next w:val="Fecha"/>
    <w:pPr>
      <w:keepLines/>
      <w:framePr w:w="8640" w:h="1440" w:wrap="notBeside" w:vAnchor="page" w:hAnchor="margin" w:xAlign="center" w:y="889"/>
      <w:spacing w:after="40" w:line="240" w:lineRule="atLeast"/>
    </w:pPr>
    <w:rPr>
      <w:rFonts w:ascii="Garamond" w:hAnsi="Garamond"/>
      <w:b w:val="0"/>
      <w:caps/>
      <w:spacing w:val="75"/>
      <w:kern w:val="18"/>
      <w:sz w:val="21"/>
      <w:lang w:val="es-ES" w:eastAsia="en-US"/>
    </w:rPr>
  </w:style>
  <w:style w:type="paragraph" w:customStyle="1" w:styleId="Remite">
    <w:name w:val="Remite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  <w:lang w:val="es-ES" w:eastAsia="en-US"/>
    </w:rPr>
  </w:style>
  <w:style w:type="paragraph" w:styleId="Fecha">
    <w:name w:val="Date"/>
    <w:basedOn w:val="Normal"/>
    <w:next w:val="Normal"/>
  </w:style>
  <w:style w:type="paragraph" w:customStyle="1" w:styleId="DefaultParagraphFontParaCharCharCharCharCharCharCharCharCharCharCharCharCharCarCarCarCarCarCar">
    <w:name w:val="Default Paragraph Font Para Char Char Char Char Char Char Char Char Char Char Char Char Char Car Car Car Car Car Car"/>
    <w:basedOn w:val="Normal"/>
    <w:autoRedefine/>
    <w:rsid w:val="008D291A"/>
    <w:pPr>
      <w:spacing w:after="160" w:line="240" w:lineRule="exact"/>
    </w:pPr>
    <w:rPr>
      <w:lang w:val="en-US" w:eastAsia="en-US"/>
    </w:rPr>
  </w:style>
  <w:style w:type="character" w:customStyle="1" w:styleId="EncabezadoCar">
    <w:name w:val="Encabezado Car"/>
    <w:link w:val="Encabezado"/>
    <w:rsid w:val="008F1B04"/>
    <w:rPr>
      <w:rFonts w:ascii="Arial" w:hAnsi="Arial"/>
      <w:sz w:val="24"/>
      <w:lang w:val="es-CR" w:eastAsia="es-ES" w:bidi="ar-SA"/>
    </w:rPr>
  </w:style>
  <w:style w:type="paragraph" w:customStyle="1" w:styleId="Nombredireccininterior">
    <w:name w:val="Nombre dirección interior"/>
    <w:basedOn w:val="Normal"/>
    <w:next w:val="Normal"/>
    <w:rsid w:val="00AA1F80"/>
    <w:pPr>
      <w:spacing w:before="220" w:line="240" w:lineRule="atLeast"/>
      <w:jc w:val="both"/>
    </w:pPr>
    <w:rPr>
      <w:rFonts w:eastAsia="Batang"/>
      <w:kern w:val="18"/>
      <w:lang w:val="es-ES" w:eastAsia="en-US"/>
    </w:rPr>
  </w:style>
  <w:style w:type="table" w:styleId="Tablaconcuadrcula">
    <w:name w:val="Table Grid"/>
    <w:basedOn w:val="Tablanormal"/>
    <w:uiPriority w:val="59"/>
    <w:rsid w:val="005B6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8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75832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qFormat/>
    <w:rsid w:val="00E86493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ar-SA"/>
    </w:rPr>
  </w:style>
  <w:style w:type="character" w:customStyle="1" w:styleId="Ttulo2Car">
    <w:name w:val="Título 2 Car"/>
    <w:link w:val="Ttulo2"/>
    <w:rsid w:val="00E86493"/>
    <w:rPr>
      <w:rFonts w:ascii="Tahoma" w:hAnsi="Tahoma"/>
      <w:sz w:val="24"/>
      <w:lang w:val="es-MX" w:eastAsia="es-ES"/>
    </w:rPr>
  </w:style>
  <w:style w:type="character" w:customStyle="1" w:styleId="PiedepginaCar">
    <w:name w:val="Pie de página Car"/>
    <w:link w:val="Piedepgina"/>
    <w:uiPriority w:val="99"/>
    <w:rsid w:val="00805CAD"/>
    <w:rPr>
      <w:rFonts w:ascii="Arial" w:hAnsi="Arial"/>
      <w:sz w:val="24"/>
      <w:lang w:eastAsia="es-ES"/>
    </w:rPr>
  </w:style>
  <w:style w:type="character" w:styleId="Refdecomentario">
    <w:name w:val="annotation reference"/>
    <w:uiPriority w:val="99"/>
    <w:semiHidden/>
    <w:unhideWhenUsed/>
    <w:rsid w:val="00955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C1A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955C1A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55C1A"/>
    <w:rPr>
      <w:rFonts w:ascii="Arial" w:hAnsi="Arial"/>
      <w:b/>
      <w:bCs/>
      <w:lang w:eastAsia="es-ES"/>
    </w:rPr>
  </w:style>
  <w:style w:type="table" w:customStyle="1" w:styleId="TableNormal">
    <w:name w:val="Table Normal"/>
    <w:uiPriority w:val="2"/>
    <w:semiHidden/>
    <w:unhideWhenUsed/>
    <w:qFormat/>
    <w:rsid w:val="003F434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F4342"/>
    <w:pPr>
      <w:widowControl w:val="0"/>
      <w:autoSpaceDE w:val="0"/>
      <w:autoSpaceDN w:val="0"/>
      <w:ind w:left="2809"/>
      <w:jc w:val="center"/>
    </w:pPr>
    <w:rPr>
      <w:rFonts w:eastAsia="Arial" w:cs="Arial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8219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16836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ganp\AppData\Local\Temp\b.Plantilla%20para%20minutas%20de%20reun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D9AF5E-2AF4-41C3-9D83-18BE7D2D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b.Plantilla para minutas de reuniones.dotx</Template>
  <TotalTime>2</TotalTime>
  <Pages>2</Pages>
  <Words>98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TSE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Perez</dc:creator>
  <cp:lastModifiedBy>214035 - ALFONSO EMANUEL BARAHONA RUIZ</cp:lastModifiedBy>
  <cp:revision>3</cp:revision>
  <cp:lastPrinted>2020-07-22T04:29:00Z</cp:lastPrinted>
  <dcterms:created xsi:type="dcterms:W3CDTF">2024-07-27T02:58:00Z</dcterms:created>
  <dcterms:modified xsi:type="dcterms:W3CDTF">2024-07-27T02:58:00Z</dcterms:modified>
</cp:coreProperties>
</file>